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67FE" w14:textId="77777777" w:rsidR="00394A6D" w:rsidRPr="0055659E" w:rsidRDefault="00306F60">
      <w:pPr>
        <w:pStyle w:val="Title"/>
        <w:rPr>
          <w:rFonts w:ascii="Calibri" w:hAnsi="Calibri" w:cs="Calibri"/>
          <w:b/>
          <w:bCs/>
          <w:lang w:val="en-GB"/>
        </w:rPr>
      </w:pPr>
      <w:sdt>
        <w:sdtPr>
          <w:rPr>
            <w:rFonts w:ascii="Calibri" w:hAnsi="Calibri" w:cs="Calibri"/>
            <w:b/>
            <w:bCs/>
            <w:lang w:val="en-GB"/>
          </w:rPr>
          <w:alias w:val="Enter your name:"/>
          <w:tag w:val=""/>
          <w:id w:val="-328297061"/>
          <w:placeholder>
            <w:docPart w:val="47B7473B3C4E8A4DACC56FA85AED56A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847E8D">
            <w:rPr>
              <w:rFonts w:ascii="Calibri" w:hAnsi="Calibri" w:cs="Calibri"/>
              <w:b/>
              <w:bCs/>
              <w:lang w:val="en-GB"/>
            </w:rPr>
            <w:t>George Bunting</w:t>
          </w:r>
        </w:sdtContent>
      </w:sdt>
    </w:p>
    <w:p w14:paraId="089A399E" w14:textId="77777777" w:rsidR="00394A6D" w:rsidRPr="00947D6A" w:rsidRDefault="00DC7E81">
      <w:pPr>
        <w:rPr>
          <w:rFonts w:ascii="Calibri" w:hAnsi="Calibri" w:cs="Calibri"/>
          <w:lang w:val="en-GB"/>
        </w:rPr>
      </w:pPr>
      <w:r w:rsidRPr="00947D6A">
        <w:rPr>
          <w:rFonts w:ascii="Calibri" w:hAnsi="Calibri" w:cs="Calibri"/>
          <w:lang w:val="en-GB"/>
        </w:rPr>
        <w:t>Dunstable, England</w:t>
      </w:r>
      <w:r w:rsidR="00336B4D">
        <w:rPr>
          <w:rFonts w:ascii="Calibri" w:hAnsi="Calibri" w:cs="Calibri"/>
          <w:lang w:val="en-GB"/>
        </w:rPr>
        <w:t xml:space="preserve"> | 07572433018 | georgebunting13@hotmail.co.uk</w:t>
      </w:r>
    </w:p>
    <w:p w14:paraId="1FA11AAC" w14:textId="77777777" w:rsidR="00394A6D" w:rsidRPr="00947D6A" w:rsidRDefault="00947D6A" w:rsidP="0055659E">
      <w:pPr>
        <w:pStyle w:val="Heading1"/>
        <w:spacing w:before="240"/>
        <w:rPr>
          <w:rFonts w:ascii="Calibri" w:hAnsi="Calibri" w:cs="Calibri"/>
          <w:lang w:val="en-GB"/>
        </w:rPr>
      </w:pPr>
      <w:r w:rsidRPr="00947D6A">
        <w:rPr>
          <w:rFonts w:ascii="Calibri" w:hAnsi="Calibri" w:cs="Calibri"/>
          <w:lang w:val="en-GB"/>
        </w:rPr>
        <w:t xml:space="preserve">Profile </w:t>
      </w:r>
    </w:p>
    <w:p w14:paraId="0288FBC6" w14:textId="77777777" w:rsidR="00336B4D" w:rsidRPr="00336B4D" w:rsidRDefault="00336B4D" w:rsidP="00336B4D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 w:rsidRPr="00336B4D">
        <w:rPr>
          <w:rFonts w:ascii="Calibri" w:hAnsi="Calibri" w:cs="Calibri"/>
        </w:rPr>
        <w:t>Strong problem solving and analytical skills.</w:t>
      </w:r>
    </w:p>
    <w:p w14:paraId="5C2F92C0" w14:textId="77777777" w:rsidR="00336B4D" w:rsidRPr="00336B4D" w:rsidRDefault="00336B4D" w:rsidP="00336B4D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 w:rsidRPr="00336B4D">
        <w:rPr>
          <w:rFonts w:ascii="Calibri" w:hAnsi="Calibri" w:cs="Calibri"/>
        </w:rPr>
        <w:t xml:space="preserve">Knowledgeable on [something from bootcamp that is also the job you’re applying to]. </w:t>
      </w:r>
    </w:p>
    <w:p w14:paraId="281DB5F5" w14:textId="77777777" w:rsidR="00336B4D" w:rsidRPr="00336B4D" w:rsidRDefault="00336B4D" w:rsidP="00336B4D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 w:rsidRPr="00336B4D">
        <w:rPr>
          <w:rFonts w:ascii="Calibri" w:hAnsi="Calibri" w:cs="Calibri"/>
        </w:rPr>
        <w:t xml:space="preserve">Strong organisational skills </w:t>
      </w:r>
      <w:r w:rsidRPr="00336B4D">
        <w:rPr>
          <w:rFonts w:ascii="Calibri" w:hAnsi="Calibri" w:cs="Calibri"/>
          <w:highlight w:val="yellow"/>
        </w:rPr>
        <w:t>evident in current operational role</w:t>
      </w:r>
      <w:r w:rsidRPr="00336B4D">
        <w:rPr>
          <w:rFonts w:ascii="Calibri" w:hAnsi="Calibri" w:cs="Calibri"/>
        </w:rPr>
        <w:t>.</w:t>
      </w:r>
    </w:p>
    <w:p w14:paraId="16DA3932" w14:textId="77777777" w:rsidR="00336B4D" w:rsidRPr="00336B4D" w:rsidRDefault="00336B4D" w:rsidP="00336B4D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 w:rsidRPr="00336B4D">
        <w:rPr>
          <w:rFonts w:ascii="Calibri" w:hAnsi="Calibri" w:cs="Calibri"/>
        </w:rPr>
        <w:t xml:space="preserve">Track record of people development. </w:t>
      </w:r>
    </w:p>
    <w:p w14:paraId="4CD0E7B0" w14:textId="77777777" w:rsidR="00336B4D" w:rsidRPr="00336B4D" w:rsidRDefault="00336B4D" w:rsidP="00336B4D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 w:rsidRPr="00336B4D">
        <w:rPr>
          <w:rFonts w:ascii="Calibri" w:hAnsi="Calibri" w:cs="Calibri"/>
        </w:rPr>
        <w:t>Experienced working in a fast-paced environment.</w:t>
      </w:r>
    </w:p>
    <w:sdt>
      <w:sdtPr>
        <w:rPr>
          <w:rFonts w:ascii="Calibri" w:hAnsi="Calibri" w:cs="Calibri"/>
          <w:lang w:val="en-GB"/>
        </w:rPr>
        <w:alias w:val="Experience:"/>
        <w:tag w:val="Experience:"/>
        <w:id w:val="1494989950"/>
        <w:placeholder>
          <w:docPart w:val="7ADCEE24763ED445BA978FEAA54E9DF6"/>
        </w:placeholder>
        <w:temporary/>
        <w:showingPlcHdr/>
        <w15:appearance w15:val="hidden"/>
      </w:sdtPr>
      <w:sdtEndPr/>
      <w:sdtContent>
        <w:p w14:paraId="05553171" w14:textId="77777777" w:rsidR="00947D6A" w:rsidRPr="00947D6A" w:rsidRDefault="00947D6A" w:rsidP="0055659E">
          <w:pPr>
            <w:pStyle w:val="Heading1"/>
            <w:spacing w:before="240"/>
            <w:rPr>
              <w:rFonts w:ascii="Calibri" w:hAnsi="Calibri" w:cs="Calibri"/>
              <w:lang w:val="en-GB"/>
            </w:rPr>
          </w:pPr>
          <w:r w:rsidRPr="00947D6A">
            <w:rPr>
              <w:rFonts w:ascii="Calibri" w:hAnsi="Calibri" w:cs="Calibri"/>
              <w:lang w:val="en-GB" w:bidi="en-GB"/>
            </w:rPr>
            <w:t>Experience</w:t>
          </w:r>
        </w:p>
      </w:sdtContent>
    </w:sdt>
    <w:p w14:paraId="3056821C" w14:textId="682FE431" w:rsidR="00947D6A" w:rsidRPr="00947D6A" w:rsidRDefault="00336B4D" w:rsidP="00947D6A">
      <w:pPr>
        <w:pStyle w:val="Heading2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operational manager</w:t>
      </w:r>
      <w:r w:rsidR="00947D6A"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Really awesome coffee</w:t>
      </w:r>
      <w:r w:rsidR="00947D6A"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January 2021-</w:t>
      </w:r>
      <w:r w:rsidR="00B81AA0">
        <w:rPr>
          <w:rFonts w:ascii="Calibri" w:hAnsi="Calibri" w:cs="Calibri"/>
          <w:lang w:val="en-GB" w:bidi="en-GB"/>
        </w:rPr>
        <w:t xml:space="preserve">Present </w:t>
      </w:r>
    </w:p>
    <w:p w14:paraId="01CA3FA5" w14:textId="77777777" w:rsidR="00947D6A" w:rsidRPr="00947D6A" w:rsidRDefault="00947D6A" w:rsidP="00947D6A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947D6A">
        <w:rPr>
          <w:rFonts w:ascii="Calibri" w:hAnsi="Calibri" w:cs="Calibri"/>
          <w:sz w:val="20"/>
          <w:szCs w:val="28"/>
        </w:rPr>
        <w:t>Responsible for the daily and weekly completion of food safety checks.</w:t>
      </w:r>
    </w:p>
    <w:p w14:paraId="46F85DC1" w14:textId="77777777" w:rsidR="00947D6A" w:rsidRPr="00947D6A" w:rsidRDefault="00947D6A" w:rsidP="00947D6A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947D6A">
        <w:rPr>
          <w:rFonts w:ascii="Calibri" w:hAnsi="Calibri" w:cs="Calibri"/>
          <w:sz w:val="20"/>
          <w:szCs w:val="28"/>
        </w:rPr>
        <w:t xml:space="preserve">Responsible for the management and maintenance of catering resources including nine catering vehicles and stock control. </w:t>
      </w:r>
    </w:p>
    <w:p w14:paraId="41319387" w14:textId="77777777" w:rsidR="00947D6A" w:rsidRPr="00947D6A" w:rsidRDefault="00947D6A" w:rsidP="00947D6A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  <w:highlight w:val="yellow"/>
        </w:rPr>
      </w:pPr>
      <w:r w:rsidRPr="00947D6A">
        <w:rPr>
          <w:rFonts w:ascii="Calibri" w:hAnsi="Calibri" w:cs="Calibri"/>
          <w:sz w:val="20"/>
          <w:szCs w:val="28"/>
          <w:highlight w:val="yellow"/>
        </w:rPr>
        <w:t xml:space="preserve">Expanded leadership and management skills and…. </w:t>
      </w:r>
    </w:p>
    <w:p w14:paraId="25F5676E" w14:textId="77777777" w:rsidR="00947D6A" w:rsidRPr="00947D6A" w:rsidRDefault="00947D6A" w:rsidP="00947D6A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947D6A">
        <w:rPr>
          <w:rFonts w:ascii="Calibri" w:hAnsi="Calibri" w:cs="Calibri"/>
          <w:sz w:val="20"/>
          <w:szCs w:val="28"/>
        </w:rPr>
        <w:t>Aid</w:t>
      </w:r>
      <w:r w:rsidR="00336B4D">
        <w:rPr>
          <w:rFonts w:ascii="Calibri" w:hAnsi="Calibri" w:cs="Calibri"/>
          <w:sz w:val="20"/>
          <w:szCs w:val="28"/>
        </w:rPr>
        <w:t xml:space="preserve">ed </w:t>
      </w:r>
      <w:r w:rsidRPr="00947D6A">
        <w:rPr>
          <w:rFonts w:ascii="Calibri" w:hAnsi="Calibri" w:cs="Calibri"/>
          <w:sz w:val="20"/>
          <w:szCs w:val="28"/>
        </w:rPr>
        <w:t xml:space="preserve">in deploying new strategies including staff planning, menu changes and computer systems. </w:t>
      </w:r>
    </w:p>
    <w:p w14:paraId="528DA214" w14:textId="77777777" w:rsidR="00947D6A" w:rsidRPr="00947D6A" w:rsidRDefault="00947D6A" w:rsidP="00947D6A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947D6A">
        <w:rPr>
          <w:rFonts w:ascii="Calibri" w:hAnsi="Calibri" w:cs="Calibri"/>
          <w:sz w:val="20"/>
          <w:szCs w:val="28"/>
        </w:rPr>
        <w:t>Major achievements:</w:t>
      </w:r>
    </w:p>
    <w:p w14:paraId="1E8FBF2C" w14:textId="77777777" w:rsidR="00947D6A" w:rsidRPr="00947D6A" w:rsidRDefault="00947D6A" w:rsidP="00947D6A">
      <w:pPr>
        <w:pStyle w:val="ListParagraph"/>
        <w:numPr>
          <w:ilvl w:val="1"/>
          <w:numId w:val="21"/>
        </w:numPr>
        <w:spacing w:after="100" w:line="265" w:lineRule="auto"/>
        <w:rPr>
          <w:rFonts w:ascii="Calibri" w:hAnsi="Calibri" w:cs="Calibri"/>
          <w:sz w:val="20"/>
          <w:szCs w:val="28"/>
        </w:rPr>
      </w:pPr>
      <w:r w:rsidRPr="00947D6A">
        <w:rPr>
          <w:rFonts w:ascii="Calibri" w:hAnsi="Calibri" w:cs="Calibri"/>
          <w:sz w:val="20"/>
          <w:szCs w:val="28"/>
        </w:rPr>
        <w:t xml:space="preserve">Aided in the company expansion involving the growth of two additional territory areas. </w:t>
      </w:r>
    </w:p>
    <w:p w14:paraId="0BA5AFAA" w14:textId="0043D73B" w:rsidR="00947D6A" w:rsidRPr="00947D6A" w:rsidRDefault="00336B4D" w:rsidP="00947D6A">
      <w:pPr>
        <w:pStyle w:val="Heading2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assistant manager</w:t>
      </w:r>
      <w:r w:rsidR="00947D6A"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mcdonald’s</w:t>
      </w:r>
      <w:r w:rsidR="00947D6A"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October 2019</w:t>
      </w:r>
      <w:r w:rsidR="00947D6A" w:rsidRPr="00947D6A">
        <w:rPr>
          <w:rFonts w:ascii="Calibri" w:hAnsi="Calibri" w:cs="Calibri"/>
          <w:lang w:val="en-GB" w:bidi="en-GB"/>
        </w:rPr>
        <w:t>-</w:t>
      </w:r>
      <w:r w:rsidR="00B81AA0">
        <w:rPr>
          <w:rFonts w:ascii="Calibri" w:hAnsi="Calibri" w:cs="Calibri"/>
          <w:lang w:val="en-GB"/>
        </w:rPr>
        <w:t>January 2021</w:t>
      </w:r>
    </w:p>
    <w:p w14:paraId="079AD150" w14:textId="290FF1F5" w:rsidR="00BB6FAC" w:rsidRPr="00BB6FAC" w:rsidRDefault="00336B4D" w:rsidP="00BB674B">
      <w:pPr>
        <w:pStyle w:val="paragraph"/>
        <w:numPr>
          <w:ilvl w:val="0"/>
          <w:numId w:val="21"/>
        </w:numPr>
        <w:spacing w:before="0" w:beforeAutospacing="0" w:afterAutospacing="0" w:line="265" w:lineRule="auto"/>
        <w:jc w:val="both"/>
        <w:textAlignment w:val="baseline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BB6FAC">
        <w:rPr>
          <w:rFonts w:ascii="Calibri" w:hAnsi="Calibri" w:cs="Calibri"/>
          <w:color w:val="404040" w:themeColor="text1" w:themeTint="BF"/>
          <w:sz w:val="20"/>
          <w:szCs w:val="28"/>
        </w:rPr>
        <w:t>Responsible</w:t>
      </w:r>
      <w:r w:rsidR="00BB6FAC" w:rsidRPr="00BB6FAC">
        <w:rPr>
          <w:rFonts w:ascii="Calibri" w:hAnsi="Calibri" w:cs="Calibri"/>
          <w:color w:val="404040" w:themeColor="text1" w:themeTint="BF"/>
          <w:sz w:val="20"/>
          <w:szCs w:val="28"/>
        </w:rPr>
        <w:t xml:space="preserve"> for the continuous updating of the P&amp;L account and managing daily report of transactions and analysing trends in sales patterns to shape operational changes. </w:t>
      </w:r>
    </w:p>
    <w:p w14:paraId="292843C6" w14:textId="16BBAB86" w:rsidR="00336B4D" w:rsidRPr="00BB6FAC" w:rsidRDefault="00336B4D" w:rsidP="00336B4D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BB6FAC">
        <w:rPr>
          <w:rFonts w:ascii="Calibri" w:hAnsi="Calibri" w:cs="Calibri"/>
          <w:sz w:val="20"/>
          <w:szCs w:val="28"/>
        </w:rPr>
        <w:t>Responsibl</w:t>
      </w:r>
      <w:r w:rsidR="00BB6FAC">
        <w:rPr>
          <w:rFonts w:ascii="Calibri" w:hAnsi="Calibri" w:cs="Calibri"/>
          <w:sz w:val="20"/>
          <w:szCs w:val="28"/>
        </w:rPr>
        <w:t>e for the recruitment of new staff members, the weekly scheduling of 120 employees</w:t>
      </w:r>
      <w:r w:rsidR="005A164C">
        <w:rPr>
          <w:rFonts w:ascii="Calibri" w:hAnsi="Calibri" w:cs="Calibri"/>
          <w:sz w:val="20"/>
          <w:szCs w:val="28"/>
        </w:rPr>
        <w:t xml:space="preserve"> and the implementation of the new digital technological food safety system across the store. </w:t>
      </w:r>
    </w:p>
    <w:p w14:paraId="08BCD73A" w14:textId="0C578BA2" w:rsidR="00336B4D" w:rsidRPr="00BB6FAC" w:rsidRDefault="00336B4D" w:rsidP="00336B4D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BB6FAC">
        <w:rPr>
          <w:rFonts w:ascii="Calibri" w:hAnsi="Calibri" w:cs="Calibri"/>
          <w:sz w:val="20"/>
          <w:szCs w:val="28"/>
        </w:rPr>
        <w:t>Aide</w:t>
      </w:r>
      <w:r w:rsidR="005A164C">
        <w:rPr>
          <w:rFonts w:ascii="Calibri" w:hAnsi="Calibri" w:cs="Calibri"/>
          <w:sz w:val="20"/>
          <w:szCs w:val="28"/>
        </w:rPr>
        <w:t xml:space="preserve">d in food safety management, inventory management, H&amp;S standards, </w:t>
      </w:r>
    </w:p>
    <w:p w14:paraId="4F998CCF" w14:textId="77777777" w:rsidR="00336B4D" w:rsidRPr="00BB6FAC" w:rsidRDefault="00336B4D" w:rsidP="00336B4D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BB6FAC">
        <w:rPr>
          <w:rFonts w:ascii="Calibri" w:hAnsi="Calibri" w:cs="Calibri"/>
          <w:sz w:val="20"/>
          <w:szCs w:val="28"/>
        </w:rPr>
        <w:t>Major achievements:</w:t>
      </w:r>
    </w:p>
    <w:p w14:paraId="50BBB8A4" w14:textId="77777777" w:rsidR="00947D6A" w:rsidRDefault="00336B4D" w:rsidP="00336B4D">
      <w:pPr>
        <w:pStyle w:val="ListParagraph"/>
        <w:numPr>
          <w:ilvl w:val="1"/>
          <w:numId w:val="21"/>
        </w:numPr>
        <w:spacing w:after="100" w:line="265" w:lineRule="auto"/>
        <w:rPr>
          <w:rFonts w:ascii="Calibri" w:hAnsi="Calibri" w:cs="Calibri"/>
          <w:sz w:val="20"/>
          <w:szCs w:val="28"/>
        </w:rPr>
      </w:pPr>
      <w:r>
        <w:rPr>
          <w:rFonts w:ascii="Calibri" w:hAnsi="Calibri" w:cs="Calibri"/>
          <w:sz w:val="20"/>
          <w:szCs w:val="28"/>
        </w:rPr>
        <w:t>Achievements w</w:t>
      </w:r>
      <w:r w:rsidR="0055659E">
        <w:rPr>
          <w:rFonts w:ascii="Calibri" w:hAnsi="Calibri" w:cs="Calibri"/>
          <w:sz w:val="20"/>
          <w:szCs w:val="28"/>
        </w:rPr>
        <w:t>h</w:t>
      </w:r>
      <w:r>
        <w:rPr>
          <w:rFonts w:ascii="Calibri" w:hAnsi="Calibri" w:cs="Calibri"/>
          <w:sz w:val="20"/>
          <w:szCs w:val="28"/>
        </w:rPr>
        <w:t xml:space="preserve">ere it allowed you to unlock a new skill. </w:t>
      </w:r>
    </w:p>
    <w:p w14:paraId="4CA74471" w14:textId="45C6CAF3" w:rsidR="0055659E" w:rsidRPr="00947D6A" w:rsidRDefault="0055659E" w:rsidP="0055659E">
      <w:pPr>
        <w:pStyle w:val="Heading2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Shift manager</w:t>
      </w:r>
      <w:r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MCdonald’s</w:t>
      </w:r>
      <w:r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december 2015</w:t>
      </w:r>
      <w:r w:rsidRPr="00947D6A">
        <w:rPr>
          <w:rFonts w:ascii="Calibri" w:hAnsi="Calibri" w:cs="Calibri"/>
          <w:lang w:val="en-GB" w:bidi="en-GB"/>
        </w:rPr>
        <w:t>-</w:t>
      </w:r>
      <w:r w:rsidR="00B81AA0">
        <w:rPr>
          <w:rFonts w:ascii="Calibri" w:hAnsi="Calibri" w:cs="Calibri"/>
          <w:lang w:val="en-GB"/>
        </w:rPr>
        <w:t>October 2019</w:t>
      </w:r>
    </w:p>
    <w:p w14:paraId="47F98D39" w14:textId="77777777" w:rsidR="0055659E" w:rsidRPr="00947D6A" w:rsidRDefault="0055659E" w:rsidP="0055659E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947D6A">
        <w:rPr>
          <w:rFonts w:ascii="Calibri" w:hAnsi="Calibri" w:cs="Calibri"/>
          <w:sz w:val="20"/>
          <w:szCs w:val="28"/>
        </w:rPr>
        <w:t xml:space="preserve">Responsible </w:t>
      </w:r>
      <w:r>
        <w:rPr>
          <w:rFonts w:ascii="Calibri" w:hAnsi="Calibri" w:cs="Calibri"/>
          <w:sz w:val="20"/>
          <w:szCs w:val="28"/>
        </w:rPr>
        <w:t>…</w:t>
      </w:r>
    </w:p>
    <w:p w14:paraId="4BABAC4E" w14:textId="77777777" w:rsidR="0055659E" w:rsidRPr="00336B4D" w:rsidRDefault="0055659E" w:rsidP="0055659E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336B4D">
        <w:rPr>
          <w:rFonts w:ascii="Calibri" w:hAnsi="Calibri" w:cs="Calibri"/>
          <w:sz w:val="20"/>
          <w:szCs w:val="28"/>
        </w:rPr>
        <w:t xml:space="preserve">Responsible … </w:t>
      </w:r>
    </w:p>
    <w:p w14:paraId="13FE1C0F" w14:textId="77777777" w:rsidR="0055659E" w:rsidRDefault="0055659E" w:rsidP="0055659E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 w:rsidRPr="00947D6A">
        <w:rPr>
          <w:rFonts w:ascii="Calibri" w:hAnsi="Calibri" w:cs="Calibri"/>
          <w:sz w:val="20"/>
          <w:szCs w:val="28"/>
        </w:rPr>
        <w:t>Aid</w:t>
      </w:r>
      <w:r>
        <w:rPr>
          <w:rFonts w:ascii="Calibri" w:hAnsi="Calibri" w:cs="Calibri"/>
          <w:sz w:val="20"/>
          <w:szCs w:val="28"/>
        </w:rPr>
        <w:t xml:space="preserve">ed… </w:t>
      </w:r>
    </w:p>
    <w:p w14:paraId="16871842" w14:textId="77777777" w:rsidR="0055659E" w:rsidRPr="00947D6A" w:rsidRDefault="0055659E" w:rsidP="0055659E">
      <w:pPr>
        <w:pStyle w:val="ListParagraph"/>
        <w:numPr>
          <w:ilvl w:val="0"/>
          <w:numId w:val="21"/>
        </w:numPr>
        <w:spacing w:after="100" w:line="265" w:lineRule="auto"/>
        <w:jc w:val="both"/>
        <w:rPr>
          <w:rFonts w:ascii="Calibri" w:hAnsi="Calibri" w:cs="Calibri"/>
          <w:sz w:val="20"/>
          <w:szCs w:val="28"/>
        </w:rPr>
      </w:pPr>
      <w:r>
        <w:rPr>
          <w:rFonts w:ascii="Calibri" w:hAnsi="Calibri" w:cs="Calibri"/>
          <w:sz w:val="20"/>
          <w:szCs w:val="28"/>
        </w:rPr>
        <w:t>Major achievements:</w:t>
      </w:r>
    </w:p>
    <w:p w14:paraId="57BA6747" w14:textId="77777777" w:rsidR="0055659E" w:rsidRPr="0055659E" w:rsidRDefault="0055659E" w:rsidP="0055659E">
      <w:pPr>
        <w:pStyle w:val="ListParagraph"/>
        <w:numPr>
          <w:ilvl w:val="1"/>
          <w:numId w:val="21"/>
        </w:numPr>
        <w:spacing w:after="100" w:line="265" w:lineRule="auto"/>
        <w:rPr>
          <w:rFonts w:ascii="Calibri" w:hAnsi="Calibri" w:cs="Calibri"/>
          <w:sz w:val="20"/>
          <w:szCs w:val="28"/>
        </w:rPr>
      </w:pPr>
      <w:r>
        <w:rPr>
          <w:rFonts w:ascii="Calibri" w:hAnsi="Calibri" w:cs="Calibri"/>
          <w:sz w:val="20"/>
          <w:szCs w:val="28"/>
        </w:rPr>
        <w:t xml:space="preserve">Achievements where it allowed you to unlock a new skill. </w:t>
      </w:r>
    </w:p>
    <w:sdt>
      <w:sdtPr>
        <w:rPr>
          <w:rFonts w:ascii="Calibri" w:hAnsi="Calibri" w:cs="Calibri"/>
          <w:lang w:val="en-GB"/>
        </w:rPr>
        <w:alias w:val="Education:"/>
        <w:tag w:val="Education:"/>
        <w:id w:val="1513793667"/>
        <w:placeholder>
          <w:docPart w:val="7E56A9F0A51D4A4AA2B7058575637E62"/>
        </w:placeholder>
        <w:temporary/>
        <w:showingPlcHdr/>
        <w15:appearance w15:val="hidden"/>
      </w:sdtPr>
      <w:sdtEndPr/>
      <w:sdtContent>
        <w:p w14:paraId="2518FDB0" w14:textId="77777777" w:rsidR="00394A6D" w:rsidRPr="00947D6A" w:rsidRDefault="007D00B3" w:rsidP="0055659E">
          <w:pPr>
            <w:pStyle w:val="Heading1"/>
            <w:spacing w:before="240"/>
            <w:rPr>
              <w:rFonts w:ascii="Calibri" w:hAnsi="Calibri" w:cs="Calibri"/>
              <w:lang w:val="en-GB"/>
            </w:rPr>
          </w:pPr>
          <w:r w:rsidRPr="00947D6A">
            <w:rPr>
              <w:rFonts w:ascii="Calibri" w:hAnsi="Calibri" w:cs="Calibri"/>
              <w:lang w:val="en-GB" w:bidi="en-GB"/>
            </w:rPr>
            <w:t>Education</w:t>
          </w:r>
        </w:p>
      </w:sdtContent>
    </w:sdt>
    <w:p w14:paraId="4AC91C2F" w14:textId="77777777" w:rsidR="00394A6D" w:rsidRPr="00947D6A" w:rsidRDefault="00947D6A">
      <w:pPr>
        <w:pStyle w:val="Heading2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B</w:t>
      </w:r>
      <w:r w:rsidR="00336B4D">
        <w:rPr>
          <w:rFonts w:ascii="Calibri" w:hAnsi="Calibri" w:cs="Calibri"/>
          <w:lang w:val="en-GB"/>
        </w:rPr>
        <w:t>A</w:t>
      </w:r>
      <w:r>
        <w:rPr>
          <w:rFonts w:ascii="Calibri" w:hAnsi="Calibri" w:cs="Calibri"/>
          <w:lang w:val="en-GB"/>
        </w:rPr>
        <w:t xml:space="preserve"> (Hons) Business and Management</w:t>
      </w:r>
      <w:r w:rsidR="007D00B3" w:rsidRPr="00947D6A">
        <w:rPr>
          <w:rFonts w:ascii="Calibri" w:hAnsi="Calibri" w:cs="Calibri"/>
          <w:lang w:val="en-GB" w:bidi="en-GB"/>
        </w:rPr>
        <w:t> | </w:t>
      </w:r>
      <w:r>
        <w:rPr>
          <w:rFonts w:ascii="Calibri" w:hAnsi="Calibri" w:cs="Calibri"/>
          <w:lang w:val="en-GB"/>
        </w:rPr>
        <w:t>2021-2025</w:t>
      </w:r>
      <w:r w:rsidR="007D00B3" w:rsidRPr="00947D6A">
        <w:rPr>
          <w:rFonts w:ascii="Calibri" w:hAnsi="Calibri" w:cs="Calibri"/>
          <w:lang w:val="en-GB" w:bidi="en-GB"/>
        </w:rPr>
        <w:t> | </w:t>
      </w:r>
      <w:sdt>
        <w:sdtPr>
          <w:rPr>
            <w:rFonts w:ascii="Calibri" w:hAnsi="Calibri" w:cs="Calibri"/>
            <w:lang w:val="en-GB"/>
          </w:rPr>
          <w:alias w:val="Enter degree1 university:"/>
          <w:tag w:val="Enter degree1 university:"/>
          <w:id w:val="530385979"/>
          <w:placeholder>
            <w:docPart w:val="4F5AF734C374E54AAEDC3ED106DCEE35"/>
          </w:placeholder>
          <w:temporary/>
          <w:showingPlcHdr/>
          <w15:appearance w15:val="hidden"/>
          <w:text/>
        </w:sdtPr>
        <w:sdtEndPr/>
        <w:sdtContent>
          <w:r w:rsidR="007D00B3" w:rsidRPr="00947D6A">
            <w:rPr>
              <w:rFonts w:ascii="Calibri" w:hAnsi="Calibri" w:cs="Calibri"/>
              <w:lang w:val="en-GB" w:bidi="en-GB"/>
            </w:rPr>
            <w:t>University</w:t>
          </w:r>
        </w:sdtContent>
      </w:sdt>
    </w:p>
    <w:p w14:paraId="204B0959" w14:textId="77777777" w:rsidR="00394A6D" w:rsidRDefault="00947D6A" w:rsidP="00947D6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[Explain current grade]</w:t>
      </w:r>
    </w:p>
    <w:p w14:paraId="79B25FBD" w14:textId="77777777" w:rsidR="00947D6A" w:rsidRDefault="00947D6A" w:rsidP="00947D6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Modules studied so far:</w:t>
      </w:r>
    </w:p>
    <w:p w14:paraId="4B0FCFA5" w14:textId="77777777" w:rsidR="00947D6A" w:rsidRDefault="00947D6A" w:rsidP="00947D6A">
      <w:pPr>
        <w:pStyle w:val="ListBullet"/>
        <w:numPr>
          <w:ilvl w:val="0"/>
          <w:numId w:val="2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…</w:t>
      </w:r>
    </w:p>
    <w:p w14:paraId="389DBBB1" w14:textId="77777777" w:rsidR="00947D6A" w:rsidRDefault="00947D6A" w:rsidP="00947D6A">
      <w:pPr>
        <w:pStyle w:val="ListBullet"/>
        <w:numPr>
          <w:ilvl w:val="0"/>
          <w:numId w:val="2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…</w:t>
      </w:r>
    </w:p>
    <w:p w14:paraId="16364B79" w14:textId="77777777" w:rsidR="00947D6A" w:rsidRDefault="00947D6A" w:rsidP="00947D6A">
      <w:pPr>
        <w:pStyle w:val="ListBullet"/>
        <w:numPr>
          <w:ilvl w:val="0"/>
          <w:numId w:val="2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…</w:t>
      </w:r>
    </w:p>
    <w:p w14:paraId="3BFA1016" w14:textId="77777777" w:rsidR="00947D6A" w:rsidRDefault="00947D6A" w:rsidP="00947D6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Key skills gained:</w:t>
      </w:r>
    </w:p>
    <w:p w14:paraId="0347FF80" w14:textId="77777777" w:rsidR="00947D6A" w:rsidRDefault="00947D6A" w:rsidP="00947D6A">
      <w:pPr>
        <w:pStyle w:val="ListBullet"/>
        <w:numPr>
          <w:ilvl w:val="0"/>
          <w:numId w:val="23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Developed written communicational skills through report writing and…</w:t>
      </w:r>
    </w:p>
    <w:p w14:paraId="7C218D5D" w14:textId="77777777" w:rsidR="00947D6A" w:rsidRDefault="00947D6A" w:rsidP="00947D6A">
      <w:pPr>
        <w:pStyle w:val="ListBullet"/>
        <w:numPr>
          <w:ilvl w:val="0"/>
          <w:numId w:val="23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lastRenderedPageBreak/>
        <w:t>Enhanced mathematical skill set whilst exploring finance- related [modules].</w:t>
      </w:r>
    </w:p>
    <w:p w14:paraId="2E392E03" w14:textId="77777777" w:rsidR="00947D6A" w:rsidRDefault="00947D6A" w:rsidP="00947D6A">
      <w:pPr>
        <w:pStyle w:val="ListBullet"/>
        <w:numPr>
          <w:ilvl w:val="0"/>
          <w:numId w:val="23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Developed a key understanding of business strategy planning and …</w:t>
      </w:r>
    </w:p>
    <w:p w14:paraId="62A6F1FE" w14:textId="77777777" w:rsidR="00947D6A" w:rsidRPr="00947D6A" w:rsidRDefault="00947D6A" w:rsidP="00947D6A">
      <w:pPr>
        <w:pStyle w:val="ListBullet"/>
        <w:numPr>
          <w:ilvl w:val="0"/>
          <w:numId w:val="23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Applied professional skills such as leadership to a technical setting in group tasks.</w:t>
      </w:r>
    </w:p>
    <w:p w14:paraId="399E935C" w14:textId="362C6A5F" w:rsidR="00394A6D" w:rsidRPr="00947D6A" w:rsidRDefault="00947D6A">
      <w:pPr>
        <w:pStyle w:val="Heading2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BTEC college diplomas</w:t>
      </w:r>
      <w:r w:rsidR="007D00B3"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2015-2017</w:t>
      </w:r>
      <w:r w:rsidR="007D00B3"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Barnfield COllege</w:t>
      </w:r>
    </w:p>
    <w:p w14:paraId="13881474" w14:textId="58D3CE1B" w:rsidR="00394A6D" w:rsidRDefault="00B81AA0">
      <w:pPr>
        <w:pStyle w:val="ListBullet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Level 3 Diploma:</w:t>
      </w:r>
      <w:r w:rsidR="007D00B3" w:rsidRPr="00947D6A">
        <w:rPr>
          <w:rFonts w:ascii="Calibri" w:hAnsi="Calibri" w:cs="Calibri"/>
          <w:lang w:val="en-GB" w:bidi="en-GB"/>
        </w:rPr>
        <w:t xml:space="preserve"> </w:t>
      </w:r>
      <w:r>
        <w:rPr>
          <w:rFonts w:ascii="Calibri" w:hAnsi="Calibri" w:cs="Calibri"/>
          <w:lang w:val="en-GB"/>
        </w:rPr>
        <w:t>D*D*</w:t>
      </w:r>
    </w:p>
    <w:p w14:paraId="5096CF47" w14:textId="60A0A077" w:rsidR="00B81AA0" w:rsidRPr="00BB6FAC" w:rsidRDefault="00B81AA0">
      <w:pPr>
        <w:pStyle w:val="ListBullet"/>
        <w:rPr>
          <w:rFonts w:ascii="Calibri" w:hAnsi="Calibri" w:cs="Calibri"/>
          <w:lang w:val="en-GB"/>
        </w:rPr>
      </w:pPr>
      <w:r w:rsidRPr="00BB6FAC">
        <w:rPr>
          <w:rFonts w:ascii="Calibri" w:hAnsi="Calibri" w:cs="Calibri"/>
          <w:lang w:val="en-GB"/>
        </w:rPr>
        <w:t>Level 3 Extended Diploma: DDM</w:t>
      </w:r>
    </w:p>
    <w:p w14:paraId="5E548FE5" w14:textId="77777777" w:rsidR="00BB6FAC" w:rsidRPr="00BB6FAC" w:rsidRDefault="00BB6FAC" w:rsidP="00BB6FAC">
      <w:pPr>
        <w:pStyle w:val="ListBullet"/>
        <w:numPr>
          <w:ilvl w:val="0"/>
          <w:numId w:val="29"/>
        </w:numPr>
      </w:pPr>
      <w:r w:rsidRPr="00BB6FAC">
        <w:t>Exploring business</w:t>
      </w:r>
    </w:p>
    <w:p w14:paraId="3640FF77" w14:textId="77777777" w:rsidR="00BB6FAC" w:rsidRPr="00BB6FAC" w:rsidRDefault="00BB6FAC" w:rsidP="00BB6FAC">
      <w:pPr>
        <w:pStyle w:val="ListBullet"/>
        <w:numPr>
          <w:ilvl w:val="0"/>
          <w:numId w:val="29"/>
        </w:numPr>
      </w:pPr>
      <w:r w:rsidRPr="00BB6FAC">
        <w:t>Digital marketing</w:t>
      </w:r>
    </w:p>
    <w:p w14:paraId="5E2337FA" w14:textId="77777777" w:rsidR="00BB6FAC" w:rsidRPr="00BB6FAC" w:rsidRDefault="00BB6FAC" w:rsidP="00BB6FAC">
      <w:pPr>
        <w:pStyle w:val="ListBullet"/>
        <w:numPr>
          <w:ilvl w:val="0"/>
          <w:numId w:val="29"/>
        </w:numPr>
      </w:pPr>
      <w:r w:rsidRPr="00BB6FAC">
        <w:t>Personal and business finance</w:t>
      </w:r>
    </w:p>
    <w:p w14:paraId="29DB8990" w14:textId="02DC8F79" w:rsidR="00BB6FAC" w:rsidRPr="00BB6FAC" w:rsidRDefault="00BB6FAC" w:rsidP="00BB6FAC">
      <w:pPr>
        <w:pStyle w:val="ListBullet"/>
        <w:numPr>
          <w:ilvl w:val="0"/>
          <w:numId w:val="29"/>
        </w:numPr>
      </w:pPr>
      <w:r w:rsidRPr="00BB6FAC">
        <w:t>Managing events</w:t>
      </w:r>
    </w:p>
    <w:p w14:paraId="0E44DCF0" w14:textId="6DE4BC58" w:rsidR="00BB6FAC" w:rsidRPr="00BB6FAC" w:rsidRDefault="00BB6FAC" w:rsidP="00BB6FAC">
      <w:pPr>
        <w:pStyle w:val="ListBullet"/>
        <w:numPr>
          <w:ilvl w:val="0"/>
          <w:numId w:val="29"/>
        </w:numPr>
      </w:pPr>
      <w:r w:rsidRPr="00BB6FAC">
        <w:t>Recruitments and hiring</w:t>
      </w:r>
    </w:p>
    <w:p w14:paraId="279D539C" w14:textId="687FEA1A" w:rsidR="00947D6A" w:rsidRPr="00BB6FAC" w:rsidRDefault="00BB6FAC" w:rsidP="00BB6FAC">
      <w:pPr>
        <w:pStyle w:val="ListBullet"/>
        <w:numPr>
          <w:ilvl w:val="0"/>
          <w:numId w:val="29"/>
        </w:numPr>
      </w:pPr>
      <w:r w:rsidRPr="00BB6FAC">
        <w:t>Business decision making</w:t>
      </w:r>
    </w:p>
    <w:p w14:paraId="599D627C" w14:textId="72DEFA32" w:rsidR="00947D6A" w:rsidRPr="00947D6A" w:rsidRDefault="00947D6A" w:rsidP="00947D6A">
      <w:pPr>
        <w:pStyle w:val="Heading2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GCSE’s</w:t>
      </w:r>
      <w:r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2011-2015</w:t>
      </w:r>
      <w:r w:rsidRPr="00947D6A">
        <w:rPr>
          <w:rFonts w:ascii="Calibri" w:hAnsi="Calibri" w:cs="Calibri"/>
          <w:lang w:val="en-GB" w:bidi="en-GB"/>
        </w:rPr>
        <w:t> | </w:t>
      </w:r>
      <w:r w:rsidR="00B81AA0">
        <w:rPr>
          <w:rFonts w:ascii="Calibri" w:hAnsi="Calibri" w:cs="Calibri"/>
          <w:lang w:val="en-GB"/>
        </w:rPr>
        <w:t>Harlington upper school</w:t>
      </w:r>
    </w:p>
    <w:p w14:paraId="05D80E96" w14:textId="7C7A2CB5" w:rsidR="00947D6A" w:rsidRPr="00947D6A" w:rsidRDefault="00BB6FAC" w:rsidP="00947D6A">
      <w:pPr>
        <w:pStyle w:val="ListBullet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6 A*-C GCSES</w:t>
      </w:r>
    </w:p>
    <w:p w14:paraId="38478DCC" w14:textId="6B290615" w:rsidR="00947D6A" w:rsidRPr="00BB6FAC" w:rsidRDefault="00BB6FAC" w:rsidP="00BB6FAC">
      <w:pPr>
        <w:pStyle w:val="ListBullet"/>
        <w:numPr>
          <w:ilvl w:val="0"/>
          <w:numId w:val="16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Business Studies, Maths, English, Science, P.E &amp; History</w:t>
      </w:r>
    </w:p>
    <w:sdt>
      <w:sdtPr>
        <w:rPr>
          <w:rFonts w:ascii="Calibri" w:hAnsi="Calibri" w:cs="Calibri"/>
          <w:strike/>
          <w:lang w:val="en-GB"/>
        </w:rPr>
        <w:alias w:val="Skills &amp; Abilities:"/>
        <w:tag w:val="Skills &amp; Abilities:"/>
        <w:id w:val="495469907"/>
        <w:placeholder>
          <w:docPart w:val="74CE2EB788069041822F33A0F304A87A"/>
        </w:placeholder>
        <w:temporary/>
        <w:showingPlcHdr/>
        <w15:appearance w15:val="hidden"/>
      </w:sdtPr>
      <w:sdtEndPr/>
      <w:sdtContent>
        <w:p w14:paraId="2C178F72" w14:textId="77777777" w:rsidR="00394A6D" w:rsidRPr="00947D6A" w:rsidRDefault="007D00B3" w:rsidP="0055659E">
          <w:pPr>
            <w:pStyle w:val="Heading1"/>
            <w:spacing w:before="240"/>
            <w:rPr>
              <w:rFonts w:ascii="Calibri" w:hAnsi="Calibri" w:cs="Calibri"/>
              <w:strike/>
              <w:lang w:val="en-GB"/>
            </w:rPr>
          </w:pPr>
          <w:r w:rsidRPr="00336B4D">
            <w:rPr>
              <w:rFonts w:ascii="Calibri" w:hAnsi="Calibri" w:cs="Calibri"/>
              <w:lang w:val="en-GB" w:bidi="en-GB"/>
            </w:rPr>
            <w:t>Skills &amp; Abilities</w:t>
          </w:r>
        </w:p>
      </w:sdtContent>
    </w:sdt>
    <w:p w14:paraId="1EE6D511" w14:textId="5DE60837" w:rsidR="00394A6D" w:rsidRPr="00336B4D" w:rsidRDefault="00B81AA0">
      <w:pPr>
        <w:pStyle w:val="Heading2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skills </w:t>
      </w:r>
      <w:r w:rsidR="00BB6FAC">
        <w:rPr>
          <w:rFonts w:ascii="Calibri" w:hAnsi="Calibri" w:cs="Calibri"/>
          <w:lang w:val="en-GB"/>
        </w:rPr>
        <w:t>NETWORK |</w:t>
      </w:r>
      <w:r w:rsidR="00336B4D" w:rsidRPr="00947D6A">
        <w:rPr>
          <w:rFonts w:ascii="Calibri" w:hAnsi="Calibri" w:cs="Calibri"/>
          <w:lang w:val="en-GB" w:bidi="en-GB"/>
        </w:rPr>
        <w:t> </w:t>
      </w:r>
      <w:r w:rsidR="00336B4D">
        <w:rPr>
          <w:rFonts w:ascii="Calibri" w:hAnsi="Calibri" w:cs="Calibri"/>
          <w:lang w:val="en-GB"/>
        </w:rPr>
        <w:t>NOV</w:t>
      </w:r>
      <w:r>
        <w:rPr>
          <w:rFonts w:ascii="Calibri" w:hAnsi="Calibri" w:cs="Calibri"/>
          <w:lang w:val="en-GB"/>
        </w:rPr>
        <w:t>ember</w:t>
      </w:r>
      <w:r w:rsidR="00336B4D">
        <w:rPr>
          <w:rFonts w:ascii="Calibri" w:hAnsi="Calibri" w:cs="Calibri"/>
          <w:lang w:val="en-GB"/>
        </w:rPr>
        <w:t xml:space="preserve"> 2023 – MARCH 2024</w:t>
      </w:r>
      <w:r w:rsidR="00336B4D" w:rsidRPr="00947D6A">
        <w:rPr>
          <w:rFonts w:ascii="Calibri" w:hAnsi="Calibri" w:cs="Calibri"/>
          <w:lang w:val="en-GB" w:bidi="en-GB"/>
        </w:rPr>
        <w:t> | </w:t>
      </w:r>
      <w:r>
        <w:rPr>
          <w:rFonts w:ascii="Calibri" w:hAnsi="Calibri" w:cs="Calibri"/>
          <w:lang w:val="en-GB" w:bidi="en-GB"/>
        </w:rPr>
        <w:t>skills bootcamp</w:t>
      </w:r>
    </w:p>
    <w:p w14:paraId="1888C00D" w14:textId="1D729709" w:rsidR="00336B4D" w:rsidRDefault="00336B4D" w:rsidP="00336B4D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Currently completely an online</w:t>
      </w:r>
      <w:r w:rsidR="00B81AA0">
        <w:rPr>
          <w:rFonts w:ascii="Calibri" w:hAnsi="Calibri" w:cs="Calibri"/>
          <w:lang w:val="en-GB"/>
        </w:rPr>
        <w:t xml:space="preserve"> data analyst</w:t>
      </w:r>
      <w:r>
        <w:rPr>
          <w:rFonts w:ascii="Calibri" w:hAnsi="Calibri" w:cs="Calibri"/>
          <w:lang w:val="en-GB"/>
        </w:rPr>
        <w:t xml:space="preserve"> skills bootcamp </w:t>
      </w:r>
      <w:r w:rsidR="00847E8D">
        <w:rPr>
          <w:rFonts w:ascii="Calibri" w:hAnsi="Calibri" w:cs="Calibri"/>
          <w:lang w:val="en-GB"/>
        </w:rPr>
        <w:t xml:space="preserve">with </w:t>
      </w:r>
      <w:r w:rsidR="00BB6FAC">
        <w:rPr>
          <w:rFonts w:ascii="Calibri" w:hAnsi="Calibri" w:cs="Calibri"/>
          <w:lang w:val="en-GB"/>
        </w:rPr>
        <w:t>the</w:t>
      </w:r>
      <w:r w:rsidR="00847E8D">
        <w:rPr>
          <w:rFonts w:ascii="Calibri" w:hAnsi="Calibri" w:cs="Calibri"/>
          <w:lang w:val="en-GB"/>
        </w:rPr>
        <w:t xml:space="preserve"> skills Network</w:t>
      </w:r>
      <w:r>
        <w:rPr>
          <w:rFonts w:ascii="Calibri" w:hAnsi="Calibri" w:cs="Calibri"/>
          <w:lang w:val="en-GB"/>
        </w:rPr>
        <w:t xml:space="preserve"> allowing me to develop new skills in</w:t>
      </w:r>
      <w:r w:rsidR="00847E8D">
        <w:rPr>
          <w:rFonts w:ascii="Calibri" w:hAnsi="Calibri" w:cs="Calibri"/>
          <w:lang w:val="en-GB"/>
        </w:rPr>
        <w:t xml:space="preserve"> SQL, Python</w:t>
      </w:r>
      <w:r w:rsidR="00B81AA0">
        <w:rPr>
          <w:rFonts w:ascii="Calibri" w:hAnsi="Calibri" w:cs="Calibri"/>
          <w:lang w:val="en-GB"/>
        </w:rPr>
        <w:t xml:space="preserve"> and further develop my excel skills.</w:t>
      </w:r>
    </w:p>
    <w:p w14:paraId="148E4B30" w14:textId="7B189EBA" w:rsidR="00336B4D" w:rsidRDefault="00336B4D" w:rsidP="00B81AA0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Contents studied so far:</w:t>
      </w:r>
    </w:p>
    <w:p w14:paraId="31E71BD2" w14:textId="3F08AEDD" w:rsidR="00336B4D" w:rsidRDefault="00B81AA0" w:rsidP="00B81AA0">
      <w:pPr>
        <w:pStyle w:val="ListBullet"/>
        <w:numPr>
          <w:ilvl w:val="0"/>
          <w:numId w:val="2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use of databases; building, managing and administering</w:t>
      </w:r>
    </w:p>
    <w:p w14:paraId="0A2327A7" w14:textId="74C5E78D" w:rsidR="00336B4D" w:rsidRDefault="00B81AA0" w:rsidP="00B81AA0">
      <w:pPr>
        <w:pStyle w:val="ListBullet"/>
        <w:numPr>
          <w:ilvl w:val="0"/>
          <w:numId w:val="2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Using SQL online servers’</w:t>
      </w:r>
    </w:p>
    <w:p w14:paraId="67510E4C" w14:textId="228D29A4" w:rsidR="00B81AA0" w:rsidRPr="00B81AA0" w:rsidRDefault="00B81AA0" w:rsidP="00B81AA0">
      <w:pPr>
        <w:pStyle w:val="ListBullet"/>
        <w:numPr>
          <w:ilvl w:val="0"/>
          <w:numId w:val="2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Data visualisation and data modelling</w:t>
      </w:r>
    </w:p>
    <w:p w14:paraId="01B4D56A" w14:textId="1C14DEBC" w:rsidR="00394A6D" w:rsidRDefault="00394A6D" w:rsidP="00336B4D">
      <w:pPr>
        <w:pStyle w:val="List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trike/>
          <w:lang w:val="en-GB"/>
        </w:rPr>
      </w:pPr>
    </w:p>
    <w:p w14:paraId="3F3AEA2E" w14:textId="77777777" w:rsidR="00D7453E" w:rsidRPr="00D7453E" w:rsidRDefault="00D7453E" w:rsidP="00D7453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D7453E">
        <w:rPr>
          <w:rFonts w:ascii="Arial" w:eastAsia="Times New Roman" w:hAnsi="Arial" w:cs="Arial"/>
          <w:color w:val="000000"/>
          <w:sz w:val="21"/>
          <w:szCs w:val="21"/>
          <w:shd w:val="clear" w:color="auto" w:fill="F4F4F4"/>
          <w:lang w:val="en-GB" w:eastAsia="en-GB"/>
        </w:rPr>
        <w:t>A Data Analyst with a fresh acquired knowledge with a Level 3 skills bootcamp qualification in Data Analysis. Focused employment history in education.</w:t>
      </w:r>
    </w:p>
    <w:p w14:paraId="67B1841F" w14:textId="63C7ECC9" w:rsidR="00D7453E" w:rsidRDefault="00D7453E" w:rsidP="00336B4D">
      <w:pPr>
        <w:pStyle w:val="List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trike/>
          <w:lang w:val="en-GB"/>
        </w:rPr>
      </w:pPr>
      <w:r>
        <w:rPr>
          <w:rFonts w:ascii="Calibri" w:hAnsi="Calibri" w:cs="Calibri"/>
          <w:strike/>
          <w:lang w:val="en-GB"/>
        </w:rPr>
        <w:t xml:space="preserve"> </w:t>
      </w:r>
    </w:p>
    <w:p w14:paraId="438C9590" w14:textId="77777777" w:rsidR="00D7453E" w:rsidRPr="00D7453E" w:rsidRDefault="00D7453E" w:rsidP="00D7453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D7453E">
        <w:rPr>
          <w:rFonts w:ascii="Arial" w:eastAsia="Times New Roman" w:hAnsi="Arial" w:cs="Arial"/>
          <w:color w:val="000000"/>
          <w:sz w:val="21"/>
          <w:szCs w:val="21"/>
          <w:shd w:val="clear" w:color="auto" w:fill="F4F4F4"/>
          <w:lang w:val="en-GB" w:eastAsia="en-GB"/>
        </w:rPr>
        <w:t>As a seasoned Data Analyst, I bring forth a wealth of experience coupled with fresh insights acquired through rigorous training in a Level 3 skills bootcamp program focused on Data Analysis. This qualification has equipped me with the latest tools and methodologies essential for extracting valuable insights from complex datasets. With a steadfast commitment to precision and innovation, I am poised to leverage my expertise to drive informed decision-making and propel organizational success.</w:t>
      </w:r>
    </w:p>
    <w:p w14:paraId="07D3C63F" w14:textId="07CBFC4A" w:rsidR="00D7453E" w:rsidRDefault="00D7453E" w:rsidP="00336B4D">
      <w:pPr>
        <w:pStyle w:val="List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trike/>
          <w:lang w:val="en-GB"/>
        </w:rPr>
      </w:pPr>
    </w:p>
    <w:p w14:paraId="2A0FB7CB" w14:textId="6747300D" w:rsidR="0049779E" w:rsidRPr="0049779E" w:rsidRDefault="0049779E" w:rsidP="004977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I </w:t>
      </w:r>
      <w:r w:rsidRPr="0049779E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am an experienced data analyst who brings with me a plethora of knowledge and new perspectives that I gained during intense training in a Level 3 data analysis skills bootcamp programme. I now possess the newest techniques and tools necessary to glean insightful information from intricate datasets thanks to this certification. I am prepared to use my knowledge to support well-informed decision-making and advance organisational success since I have a strong dedication to accuracy and creativity.</w:t>
      </w:r>
    </w:p>
    <w:p w14:paraId="380AA2EA" w14:textId="77777777" w:rsidR="0049779E" w:rsidRPr="0049779E" w:rsidRDefault="0049779E" w:rsidP="0049779E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val="en-GB" w:eastAsia="en-GB"/>
        </w:rPr>
      </w:pPr>
      <w:r w:rsidRPr="0049779E">
        <w:rPr>
          <w:rFonts w:ascii="Arial" w:eastAsia="Times New Roman" w:hAnsi="Arial" w:cs="Arial"/>
          <w:vanish/>
          <w:color w:val="auto"/>
          <w:sz w:val="16"/>
          <w:szCs w:val="16"/>
          <w:lang w:val="en-GB" w:eastAsia="en-GB"/>
        </w:rPr>
        <w:t>Top of Form</w:t>
      </w:r>
    </w:p>
    <w:p w14:paraId="11279D13" w14:textId="451FAF84" w:rsidR="00D7453E" w:rsidRPr="00B01459" w:rsidRDefault="00F763BF" w:rsidP="00B01459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GB" w:eastAsia="en-GB"/>
        </w:rPr>
        <w:t xml:space="preserve"> </w:t>
      </w:r>
      <w:hyperlink r:id="rId7" w:tgtFrame="_blank" w:history="1">
        <w:r w:rsidRPr="00F763BF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GB" w:eastAsia="en-GB"/>
          </w:rPr>
          <w:t>https://quillbot.c</w:t>
        </w:r>
        <w:r w:rsidRPr="00F763BF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GB" w:eastAsia="en-GB"/>
          </w:rPr>
          <w:t>o</w:t>
        </w:r>
        <w:r w:rsidRPr="00F763BF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GB" w:eastAsia="en-GB"/>
          </w:rPr>
          <w:t>m/</w:t>
        </w:r>
      </w:hyperlink>
      <w:bookmarkStart w:id="0" w:name="_GoBack"/>
      <w:bookmarkEnd w:id="0"/>
    </w:p>
    <w:sectPr w:rsidR="00D7453E" w:rsidRPr="00B01459" w:rsidSect="00450D0E"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24BA2" w14:textId="77777777" w:rsidR="00306F60" w:rsidRDefault="00306F60">
      <w:pPr>
        <w:spacing w:after="0"/>
      </w:pPr>
      <w:r>
        <w:separator/>
      </w:r>
    </w:p>
  </w:endnote>
  <w:endnote w:type="continuationSeparator" w:id="0">
    <w:p w14:paraId="799097AA" w14:textId="77777777" w:rsidR="00306F60" w:rsidRDefault="00306F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BDF7E" w14:textId="77777777" w:rsidR="00306F60" w:rsidRDefault="00306F60">
      <w:pPr>
        <w:spacing w:after="0"/>
      </w:pPr>
      <w:r>
        <w:separator/>
      </w:r>
    </w:p>
  </w:footnote>
  <w:footnote w:type="continuationSeparator" w:id="0">
    <w:p w14:paraId="6D64926F" w14:textId="77777777" w:rsidR="00306F60" w:rsidRDefault="00306F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223FF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8C379B"/>
    <w:multiLevelType w:val="hybridMultilevel"/>
    <w:tmpl w:val="C3485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35EBC"/>
    <w:multiLevelType w:val="hybridMultilevel"/>
    <w:tmpl w:val="5596E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C4421"/>
    <w:multiLevelType w:val="hybridMultilevel"/>
    <w:tmpl w:val="ED626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82D4B"/>
    <w:multiLevelType w:val="hybridMultilevel"/>
    <w:tmpl w:val="C36A6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B38D5"/>
    <w:multiLevelType w:val="hybridMultilevel"/>
    <w:tmpl w:val="09100196"/>
    <w:lvl w:ilvl="0" w:tplc="4760B0D4">
      <w:numFmt w:val="bullet"/>
      <w:lvlText w:val=""/>
      <w:lvlJc w:val="left"/>
      <w:pPr>
        <w:ind w:left="720" w:hanging="360"/>
      </w:pPr>
      <w:rPr>
        <w:rFonts w:ascii="Symbol" w:eastAsia="Times New Roman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B3188"/>
    <w:multiLevelType w:val="multilevel"/>
    <w:tmpl w:val="F1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C59578F"/>
    <w:multiLevelType w:val="hybridMultilevel"/>
    <w:tmpl w:val="849E07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E939D8"/>
    <w:multiLevelType w:val="hybridMultilevel"/>
    <w:tmpl w:val="A35A5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12F23"/>
    <w:multiLevelType w:val="multilevel"/>
    <w:tmpl w:val="0C1499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FE4CD4"/>
    <w:multiLevelType w:val="hybridMultilevel"/>
    <w:tmpl w:val="58A4F1D4"/>
    <w:lvl w:ilvl="0" w:tplc="2458BCF4">
      <w:start w:val="4"/>
      <w:numFmt w:val="bullet"/>
      <w:lvlText w:val=""/>
      <w:lvlJc w:val="left"/>
      <w:pPr>
        <w:ind w:left="73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2" w15:restartNumberingAfterBreak="0">
    <w:nsid w:val="70F9411A"/>
    <w:multiLevelType w:val="hybridMultilevel"/>
    <w:tmpl w:val="90823570"/>
    <w:lvl w:ilvl="0" w:tplc="554A71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17"/>
  </w:num>
  <w:num w:numId="21">
    <w:abstractNumId w:val="11"/>
  </w:num>
  <w:num w:numId="22">
    <w:abstractNumId w:val="18"/>
  </w:num>
  <w:num w:numId="23">
    <w:abstractNumId w:val="13"/>
  </w:num>
  <w:num w:numId="24">
    <w:abstractNumId w:val="21"/>
  </w:num>
  <w:num w:numId="25">
    <w:abstractNumId w:val="12"/>
  </w:num>
  <w:num w:numId="26">
    <w:abstractNumId w:val="22"/>
  </w:num>
  <w:num w:numId="27">
    <w:abstractNumId w:val="14"/>
  </w:num>
  <w:num w:numId="28">
    <w:abstractNumId w:val="10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81"/>
    <w:rsid w:val="00306F60"/>
    <w:rsid w:val="00336B4D"/>
    <w:rsid w:val="00374627"/>
    <w:rsid w:val="00394A6D"/>
    <w:rsid w:val="003F19B9"/>
    <w:rsid w:val="004476A1"/>
    <w:rsid w:val="00450D0E"/>
    <w:rsid w:val="0049779E"/>
    <w:rsid w:val="005114E7"/>
    <w:rsid w:val="0055659E"/>
    <w:rsid w:val="005A164C"/>
    <w:rsid w:val="005E5E55"/>
    <w:rsid w:val="005E6049"/>
    <w:rsid w:val="00616068"/>
    <w:rsid w:val="006E401C"/>
    <w:rsid w:val="0077621B"/>
    <w:rsid w:val="007963CE"/>
    <w:rsid w:val="007D00B3"/>
    <w:rsid w:val="00831EFA"/>
    <w:rsid w:val="00847E8D"/>
    <w:rsid w:val="008916B6"/>
    <w:rsid w:val="008E10EB"/>
    <w:rsid w:val="00947D6A"/>
    <w:rsid w:val="009763C8"/>
    <w:rsid w:val="00A220F8"/>
    <w:rsid w:val="00A8131A"/>
    <w:rsid w:val="00B01459"/>
    <w:rsid w:val="00B252BF"/>
    <w:rsid w:val="00B769EE"/>
    <w:rsid w:val="00B81AA0"/>
    <w:rsid w:val="00BB6FAC"/>
    <w:rsid w:val="00C57E43"/>
    <w:rsid w:val="00C72B59"/>
    <w:rsid w:val="00CC75DB"/>
    <w:rsid w:val="00D33143"/>
    <w:rsid w:val="00D56207"/>
    <w:rsid w:val="00D7453E"/>
    <w:rsid w:val="00D765AF"/>
    <w:rsid w:val="00DC7E81"/>
    <w:rsid w:val="00DD4208"/>
    <w:rsid w:val="00EA2B92"/>
    <w:rsid w:val="00F763BF"/>
    <w:rsid w:val="00F97C6D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2B477"/>
  <w15:chartTrackingRefBased/>
  <w15:docId w15:val="{3A24EC5C-450E-FC47-935A-CC229084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paragraph">
    <w:name w:val="paragraph"/>
    <w:basedOn w:val="Normal"/>
    <w:rsid w:val="00BB6F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B6FAC"/>
  </w:style>
  <w:style w:type="character" w:customStyle="1" w:styleId="eop">
    <w:name w:val="eop"/>
    <w:basedOn w:val="DefaultParagraphFont"/>
    <w:rsid w:val="00BB6FA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779E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color w:val="auto"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779E"/>
    <w:rPr>
      <w:rFonts w:ascii="Arial" w:eastAsia="Times New Roman" w:hAnsi="Arial" w:cs="Arial"/>
      <w:vanish/>
      <w:color w:val="auto"/>
      <w:sz w:val="16"/>
      <w:szCs w:val="16"/>
      <w:lang w:val="en-GB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779E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color w:val="auto"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779E"/>
    <w:rPr>
      <w:rFonts w:ascii="Arial" w:eastAsia="Times New Roman" w:hAnsi="Arial" w:cs="Arial"/>
      <w:vanish/>
      <w:color w:val="auto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llb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bunting/Library/Containers/com.microsoft.Word/Data/Library/Application%20Support/Microsoft/Office/16.0/DTS/Search/%7bE28D3596-8017-E14F-BDC4-3F5451765E03%7d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7B7473B3C4E8A4DACC56FA85AED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2FE31-7EF8-244D-8726-0D7DD2C1A509}"/>
      </w:docPartPr>
      <w:docPartBody>
        <w:p w:rsidR="00E100E3" w:rsidRDefault="00404392">
          <w:pPr>
            <w:pStyle w:val="47B7473B3C4E8A4DACC56FA85AED56A8"/>
          </w:pPr>
          <w:r w:rsidRPr="00450D0E">
            <w:rPr>
              <w:lang w:bidi="en-GB"/>
            </w:rPr>
            <w:t>Your name</w:t>
          </w:r>
        </w:p>
      </w:docPartBody>
    </w:docPart>
    <w:docPart>
      <w:docPartPr>
        <w:name w:val="7E56A9F0A51D4A4AA2B7058575637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48F94-CA3A-3149-AF57-553476E9D48B}"/>
      </w:docPartPr>
      <w:docPartBody>
        <w:p w:rsidR="00E100E3" w:rsidRDefault="00404392">
          <w:pPr>
            <w:pStyle w:val="7E56A9F0A51D4A4AA2B7058575637E62"/>
          </w:pPr>
          <w:r w:rsidRPr="00450D0E">
            <w:rPr>
              <w:lang w:bidi="en-GB"/>
            </w:rPr>
            <w:t>Education</w:t>
          </w:r>
        </w:p>
      </w:docPartBody>
    </w:docPart>
    <w:docPart>
      <w:docPartPr>
        <w:name w:val="4F5AF734C374E54AAEDC3ED106DCE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C9019-E9D8-F34C-96EA-EBBCD1FEE212}"/>
      </w:docPartPr>
      <w:docPartBody>
        <w:p w:rsidR="00E100E3" w:rsidRDefault="00404392">
          <w:pPr>
            <w:pStyle w:val="4F5AF734C374E54AAEDC3ED106DCEE35"/>
          </w:pPr>
          <w:r w:rsidRPr="00450D0E">
            <w:rPr>
              <w:lang w:bidi="en-GB"/>
            </w:rPr>
            <w:t>University</w:t>
          </w:r>
        </w:p>
      </w:docPartBody>
    </w:docPart>
    <w:docPart>
      <w:docPartPr>
        <w:name w:val="74CE2EB788069041822F33A0F304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37113-ED85-3344-8FAF-7365AE1A7EAB}"/>
      </w:docPartPr>
      <w:docPartBody>
        <w:p w:rsidR="00E100E3" w:rsidRDefault="00404392">
          <w:pPr>
            <w:pStyle w:val="74CE2EB788069041822F33A0F304A87A"/>
          </w:pPr>
          <w:r w:rsidRPr="00450D0E">
            <w:rPr>
              <w:lang w:bidi="en-GB"/>
            </w:rPr>
            <w:t>Skills &amp; Abilities</w:t>
          </w:r>
        </w:p>
      </w:docPartBody>
    </w:docPart>
    <w:docPart>
      <w:docPartPr>
        <w:name w:val="7ADCEE24763ED445BA978FEAA54E9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4FF51-463C-3C4E-B921-66C233F3797B}"/>
      </w:docPartPr>
      <w:docPartBody>
        <w:p w:rsidR="00E100E3" w:rsidRDefault="00135FE5" w:rsidP="00135FE5">
          <w:pPr>
            <w:pStyle w:val="7ADCEE24763ED445BA978FEAA54E9DF6"/>
          </w:pPr>
          <w:r w:rsidRPr="00450D0E"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E5"/>
    <w:rsid w:val="00135FE5"/>
    <w:rsid w:val="00160734"/>
    <w:rsid w:val="00404392"/>
    <w:rsid w:val="00762CD3"/>
    <w:rsid w:val="00992762"/>
    <w:rsid w:val="00E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7473B3C4E8A4DACC56FA85AED56A8">
    <w:name w:val="47B7473B3C4E8A4DACC56FA85AED56A8"/>
  </w:style>
  <w:style w:type="paragraph" w:customStyle="1" w:styleId="EF6763874701554496C85F79CF5B6E59">
    <w:name w:val="EF6763874701554496C85F79CF5B6E59"/>
  </w:style>
  <w:style w:type="paragraph" w:customStyle="1" w:styleId="C607DA3137207D4E87E3732EC073AD90">
    <w:name w:val="C607DA3137207D4E87E3732EC073AD90"/>
  </w:style>
  <w:style w:type="paragraph" w:customStyle="1" w:styleId="89F47D65F1B54247BDBAC635B385B774">
    <w:name w:val="89F47D65F1B54247BDBAC635B385B774"/>
  </w:style>
  <w:style w:type="paragraph" w:customStyle="1" w:styleId="6FE12F34532D3D4F8EB10210370413D3">
    <w:name w:val="6FE12F34532D3D4F8EB10210370413D3"/>
  </w:style>
  <w:style w:type="paragraph" w:customStyle="1" w:styleId="975FD575CE263A4CB9A3D35FFE1D8F35">
    <w:name w:val="975FD575CE263A4CB9A3D35FFE1D8F35"/>
  </w:style>
  <w:style w:type="paragraph" w:customStyle="1" w:styleId="E2D8347C1B92EC478931D8812B530E8F">
    <w:name w:val="E2D8347C1B92EC478931D8812B530E8F"/>
  </w:style>
  <w:style w:type="paragraph" w:customStyle="1" w:styleId="7E56A9F0A51D4A4AA2B7058575637E62">
    <w:name w:val="7E56A9F0A51D4A4AA2B7058575637E62"/>
  </w:style>
  <w:style w:type="paragraph" w:customStyle="1" w:styleId="C7671CC51344BA41AA3746A34D9AE934">
    <w:name w:val="C7671CC51344BA41AA3746A34D9AE934"/>
  </w:style>
  <w:style w:type="paragraph" w:customStyle="1" w:styleId="767C7007B957DB4AB960D50548E07EE9">
    <w:name w:val="767C7007B957DB4AB960D50548E07EE9"/>
  </w:style>
  <w:style w:type="paragraph" w:customStyle="1" w:styleId="4F5AF734C374E54AAEDC3ED106DCEE35">
    <w:name w:val="4F5AF734C374E54AAEDC3ED106DCEE35"/>
  </w:style>
  <w:style w:type="paragraph" w:customStyle="1" w:styleId="641FCD745B17654FB7AE72BDA0E9893A">
    <w:name w:val="641FCD745B17654FB7AE72BDA0E9893A"/>
  </w:style>
  <w:style w:type="paragraph" w:customStyle="1" w:styleId="DACB74079AD14344AD213D995AD61CF8">
    <w:name w:val="DACB74079AD14344AD213D995AD61CF8"/>
  </w:style>
  <w:style w:type="paragraph" w:customStyle="1" w:styleId="10EF0162303E1F46ADCC7C79CE06DF09">
    <w:name w:val="10EF0162303E1F46ADCC7C79CE06DF09"/>
  </w:style>
  <w:style w:type="paragraph" w:customStyle="1" w:styleId="CB4CE526D1444F43A1DFB91CB477A451">
    <w:name w:val="CB4CE526D1444F43A1DFB91CB477A451"/>
  </w:style>
  <w:style w:type="paragraph" w:customStyle="1" w:styleId="CC4C3A23F5742C4F9CD4AF797B4A39D1">
    <w:name w:val="CC4C3A23F5742C4F9CD4AF797B4A39D1"/>
  </w:style>
  <w:style w:type="paragraph" w:customStyle="1" w:styleId="E24973876E6902458C5110BBC3688ED7">
    <w:name w:val="E24973876E6902458C5110BBC3688ED7"/>
  </w:style>
  <w:style w:type="paragraph" w:customStyle="1" w:styleId="8D543EB13CC529489BB12E5AD4C51670">
    <w:name w:val="8D543EB13CC529489BB12E5AD4C51670"/>
  </w:style>
  <w:style w:type="paragraph" w:customStyle="1" w:styleId="30B7AAB6CF21BE46BA351D4715522109">
    <w:name w:val="30B7AAB6CF21BE46BA351D4715522109"/>
  </w:style>
  <w:style w:type="paragraph" w:customStyle="1" w:styleId="74CE2EB788069041822F33A0F304A87A">
    <w:name w:val="74CE2EB788069041822F33A0F304A87A"/>
  </w:style>
  <w:style w:type="paragraph" w:customStyle="1" w:styleId="F744495CFB63F54CBF57F0DA300A9B91">
    <w:name w:val="F744495CFB63F54CBF57F0DA300A9B91"/>
  </w:style>
  <w:style w:type="paragraph" w:customStyle="1" w:styleId="61D9FB636DC0C147B81C51B9C1D94892">
    <w:name w:val="61D9FB636DC0C147B81C51B9C1D94892"/>
  </w:style>
  <w:style w:type="paragraph" w:customStyle="1" w:styleId="8A9F7A72227B3041AA62E16FBAE20D58">
    <w:name w:val="8A9F7A72227B3041AA62E16FBAE20D58"/>
  </w:style>
  <w:style w:type="paragraph" w:customStyle="1" w:styleId="FFB8939F2332D44AB06B37F68737C58C">
    <w:name w:val="FFB8939F2332D44AB06B37F68737C58C"/>
  </w:style>
  <w:style w:type="paragraph" w:customStyle="1" w:styleId="988B1B942D16C74F9917A6EFF91B9D1F">
    <w:name w:val="988B1B942D16C74F9917A6EFF91B9D1F"/>
  </w:style>
  <w:style w:type="paragraph" w:customStyle="1" w:styleId="13FFCFCBA7D6DC4FADE148813059FE43">
    <w:name w:val="13FFCFCBA7D6DC4FADE148813059FE43"/>
  </w:style>
  <w:style w:type="paragraph" w:customStyle="1" w:styleId="363BD7548248F74DAD80CB9434144177">
    <w:name w:val="363BD7548248F74DAD80CB9434144177"/>
  </w:style>
  <w:style w:type="paragraph" w:customStyle="1" w:styleId="A64944266C750643A0C0565EED3AF8D7">
    <w:name w:val="A64944266C750643A0C0565EED3AF8D7"/>
  </w:style>
  <w:style w:type="paragraph" w:customStyle="1" w:styleId="D06BA968FBF4E34394DFB863A84CD1C6">
    <w:name w:val="D06BA968FBF4E34394DFB863A84CD1C6"/>
  </w:style>
  <w:style w:type="paragraph" w:customStyle="1" w:styleId="AE4B52B480422A4AA3168DEF440F8921">
    <w:name w:val="AE4B52B480422A4AA3168DEF440F8921"/>
  </w:style>
  <w:style w:type="paragraph" w:customStyle="1" w:styleId="C5E4A3A5465B21489D0B965E9724A654">
    <w:name w:val="C5E4A3A5465B21489D0B965E9724A654"/>
  </w:style>
  <w:style w:type="paragraph" w:customStyle="1" w:styleId="E3CE5B3959228A40945C7CDDE85196C6">
    <w:name w:val="E3CE5B3959228A40945C7CDDE85196C6"/>
  </w:style>
  <w:style w:type="paragraph" w:customStyle="1" w:styleId="9C7EB2A1A174D7418F9E92813E4C19B5">
    <w:name w:val="9C7EB2A1A174D7418F9E92813E4C19B5"/>
  </w:style>
  <w:style w:type="paragraph" w:customStyle="1" w:styleId="3C7A0A83349EC44B9D6D244638640EC3">
    <w:name w:val="3C7A0A83349EC44B9D6D244638640EC3"/>
  </w:style>
  <w:style w:type="paragraph" w:customStyle="1" w:styleId="E19D50BE183937459A6D21758E72F211">
    <w:name w:val="E19D50BE183937459A6D21758E72F211"/>
  </w:style>
  <w:style w:type="paragraph" w:customStyle="1" w:styleId="A17D82A720279545911474780FB6F384">
    <w:name w:val="A17D82A720279545911474780FB6F384"/>
  </w:style>
  <w:style w:type="paragraph" w:customStyle="1" w:styleId="7ADCEE24763ED445BA978FEAA54E9DF6">
    <w:name w:val="7ADCEE24763ED445BA978FEAA54E9DF6"/>
    <w:rsid w:val="00135FE5"/>
  </w:style>
  <w:style w:type="paragraph" w:customStyle="1" w:styleId="9D5C0A4A00EF724B878E42889B8FDD77">
    <w:name w:val="9D5C0A4A00EF724B878E42889B8FDD77"/>
    <w:rsid w:val="00135FE5"/>
  </w:style>
  <w:style w:type="paragraph" w:customStyle="1" w:styleId="255CF3C4D14D0442B5CE3B5FB83439DD">
    <w:name w:val="255CF3C4D14D0442B5CE3B5FB83439DD"/>
    <w:rsid w:val="00135FE5"/>
  </w:style>
  <w:style w:type="paragraph" w:customStyle="1" w:styleId="0C71FA707A84A240B72DB2A044AA73A6">
    <w:name w:val="0C71FA707A84A240B72DB2A044AA73A6"/>
    <w:rsid w:val="00135FE5"/>
  </w:style>
  <w:style w:type="paragraph" w:customStyle="1" w:styleId="411293951508294B86DA474246192929">
    <w:name w:val="411293951508294B86DA474246192929"/>
    <w:rsid w:val="00135FE5"/>
  </w:style>
  <w:style w:type="paragraph" w:customStyle="1" w:styleId="B6CA305D9840334FAF63C0554BEF283C">
    <w:name w:val="B6CA305D9840334FAF63C0554BEF283C"/>
    <w:rsid w:val="00135FE5"/>
  </w:style>
  <w:style w:type="paragraph" w:customStyle="1" w:styleId="78678B631ABA354F8447366B100F5A3E">
    <w:name w:val="78678B631ABA354F8447366B100F5A3E"/>
    <w:rsid w:val="00135FE5"/>
  </w:style>
  <w:style w:type="paragraph" w:customStyle="1" w:styleId="420A445B81ACF54FB6DA6299FCA99541">
    <w:name w:val="420A445B81ACF54FB6DA6299FCA99541"/>
    <w:rsid w:val="00135FE5"/>
  </w:style>
  <w:style w:type="paragraph" w:customStyle="1" w:styleId="A65135E2123E614EB5579FAF4458D8F0">
    <w:name w:val="A65135E2123E614EB5579FAF4458D8F0"/>
    <w:rsid w:val="00135FE5"/>
  </w:style>
  <w:style w:type="paragraph" w:customStyle="1" w:styleId="99A333C6DF724C4287E72C78917799FD">
    <w:name w:val="99A333C6DF724C4287E72C78917799FD"/>
    <w:rsid w:val="00135FE5"/>
  </w:style>
  <w:style w:type="paragraph" w:customStyle="1" w:styleId="E0881F9BF3068644900854EE77EF5446">
    <w:name w:val="E0881F9BF3068644900854EE77EF5446"/>
    <w:rsid w:val="00135FE5"/>
  </w:style>
  <w:style w:type="paragraph" w:customStyle="1" w:styleId="E2BC60AC048C0C4EB2D4EB90BF40856C">
    <w:name w:val="E2BC60AC048C0C4EB2D4EB90BF40856C"/>
    <w:rsid w:val="00135FE5"/>
  </w:style>
  <w:style w:type="paragraph" w:customStyle="1" w:styleId="3C779BC67785C34DA07FCA318A9C1EED">
    <w:name w:val="3C779BC67785C34DA07FCA318A9C1EED"/>
    <w:rsid w:val="00135FE5"/>
  </w:style>
  <w:style w:type="paragraph" w:customStyle="1" w:styleId="8367866CED2FFD48ADEF05C36E9C8EEF">
    <w:name w:val="8367866CED2FFD48ADEF05C36E9C8EEF"/>
    <w:rsid w:val="00135FE5"/>
  </w:style>
  <w:style w:type="paragraph" w:customStyle="1" w:styleId="17A80E3E9AEC6B4DAC23CDA5B7150399">
    <w:name w:val="17A80E3E9AEC6B4DAC23CDA5B7150399"/>
    <w:rsid w:val="00135FE5"/>
  </w:style>
  <w:style w:type="paragraph" w:customStyle="1" w:styleId="207DCE36677F844DAA77429537D250EB">
    <w:name w:val="207DCE36677F844DAA77429537D250EB"/>
    <w:rsid w:val="00135FE5"/>
  </w:style>
  <w:style w:type="paragraph" w:customStyle="1" w:styleId="2243813EEF3B6045BE373554AEA5CADA">
    <w:name w:val="2243813EEF3B6045BE373554AEA5CADA"/>
    <w:rsid w:val="00135FE5"/>
  </w:style>
  <w:style w:type="paragraph" w:customStyle="1" w:styleId="378CC90934CECF44A94EC6D693873E2D">
    <w:name w:val="378CC90934CECF44A94EC6D693873E2D"/>
    <w:rsid w:val="00135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{E28D3596-8017-E14F-BDC4-3F5451765E03}tf02919188_win32.dotx</Template>
  <TotalTime>42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dc:description>George Bunting</dc:description>
  <cp:lastModifiedBy>george bunting</cp:lastModifiedBy>
  <cp:revision>7</cp:revision>
  <dcterms:created xsi:type="dcterms:W3CDTF">2024-01-03T21:40:00Z</dcterms:created>
  <dcterms:modified xsi:type="dcterms:W3CDTF">2024-03-21T19:04:00Z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